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D20E" w14:textId="77777777" w:rsidR="00FF17E1" w:rsidRDefault="00FF17E1" w:rsidP="00342E40">
      <w:pPr>
        <w:rPr>
          <w:b/>
        </w:rPr>
      </w:pPr>
    </w:p>
    <w:p w14:paraId="66E0471D" w14:textId="77777777" w:rsidR="00FF17E1" w:rsidRDefault="00000000">
      <w:pPr>
        <w:ind w:left="-810"/>
        <w:jc w:val="center"/>
        <w:rPr>
          <w:b/>
          <w:sz w:val="24"/>
          <w:szCs w:val="24"/>
        </w:rPr>
      </w:pPr>
      <w:r>
        <w:rPr>
          <w:b/>
          <w:sz w:val="24"/>
          <w:szCs w:val="24"/>
        </w:rPr>
        <w:t>Course - System Programming and Compiler Construction (SPCC)</w:t>
      </w:r>
    </w:p>
    <w:p w14:paraId="4515102E" w14:textId="77777777" w:rsidR="00FF17E1" w:rsidRDefault="00FF17E1">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FF17E1" w14:paraId="277BD15F" w14:textId="77777777">
        <w:tc>
          <w:tcPr>
            <w:tcW w:w="1995" w:type="dxa"/>
            <w:shd w:val="clear" w:color="auto" w:fill="auto"/>
            <w:tcMar>
              <w:top w:w="100" w:type="dxa"/>
              <w:left w:w="100" w:type="dxa"/>
              <w:bottom w:w="100" w:type="dxa"/>
              <w:right w:w="100" w:type="dxa"/>
            </w:tcMar>
          </w:tcPr>
          <w:p w14:paraId="541A9D16" w14:textId="77777777" w:rsidR="00FF17E1"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1C092FCF" w14:textId="77777777" w:rsidR="00FF17E1" w:rsidRDefault="00342E40">
            <w:pPr>
              <w:spacing w:line="240" w:lineRule="auto"/>
            </w:pPr>
            <w:r>
              <w:t>2021300108</w:t>
            </w:r>
          </w:p>
        </w:tc>
      </w:tr>
      <w:tr w:rsidR="00FF17E1" w14:paraId="48F62D64" w14:textId="77777777">
        <w:tc>
          <w:tcPr>
            <w:tcW w:w="1995" w:type="dxa"/>
            <w:shd w:val="clear" w:color="auto" w:fill="auto"/>
            <w:tcMar>
              <w:top w:w="100" w:type="dxa"/>
              <w:left w:w="100" w:type="dxa"/>
              <w:bottom w:w="100" w:type="dxa"/>
              <w:right w:w="100" w:type="dxa"/>
            </w:tcMar>
          </w:tcPr>
          <w:p w14:paraId="541BF3B1" w14:textId="77777777" w:rsidR="00FF17E1"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4F60A065" w14:textId="77777777" w:rsidR="00FF17E1" w:rsidRDefault="00342E40">
            <w:pPr>
              <w:spacing w:line="240" w:lineRule="auto"/>
            </w:pPr>
            <w:r>
              <w:t>Hatim Sawai</w:t>
            </w:r>
          </w:p>
        </w:tc>
      </w:tr>
      <w:tr w:rsidR="00FF17E1" w14:paraId="537087E1" w14:textId="77777777">
        <w:tc>
          <w:tcPr>
            <w:tcW w:w="1995" w:type="dxa"/>
            <w:shd w:val="clear" w:color="auto" w:fill="auto"/>
            <w:tcMar>
              <w:top w:w="100" w:type="dxa"/>
              <w:left w:w="100" w:type="dxa"/>
              <w:bottom w:w="100" w:type="dxa"/>
              <w:right w:w="100" w:type="dxa"/>
            </w:tcMar>
          </w:tcPr>
          <w:p w14:paraId="273821FB" w14:textId="77777777" w:rsidR="00FF17E1"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2F7C6D0E" w14:textId="77777777" w:rsidR="00FF17E1" w:rsidRDefault="00000000">
            <w:pPr>
              <w:spacing w:line="240" w:lineRule="auto"/>
            </w:pPr>
            <w:r>
              <w:t xml:space="preserve">TE Computer Engineering Class B </w:t>
            </w:r>
            <w:r w:rsidR="00342E40">
              <w:t>–</w:t>
            </w:r>
            <w:r>
              <w:t xml:space="preserve"> Batch</w:t>
            </w:r>
            <w:r w:rsidR="00342E40">
              <w:t xml:space="preserve"> C</w:t>
            </w:r>
          </w:p>
        </w:tc>
      </w:tr>
      <w:tr w:rsidR="00FF17E1" w14:paraId="22EF3448" w14:textId="77777777">
        <w:tc>
          <w:tcPr>
            <w:tcW w:w="1995" w:type="dxa"/>
            <w:shd w:val="clear" w:color="auto" w:fill="auto"/>
            <w:tcMar>
              <w:top w:w="100" w:type="dxa"/>
              <w:left w:w="100" w:type="dxa"/>
              <w:bottom w:w="100" w:type="dxa"/>
              <w:right w:w="100" w:type="dxa"/>
            </w:tcMar>
          </w:tcPr>
          <w:p w14:paraId="1F199BC1" w14:textId="77777777" w:rsidR="00FF17E1"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34790CDC" w14:textId="74964A80" w:rsidR="00FF17E1" w:rsidRDefault="00CF112E">
            <w:pPr>
              <w:spacing w:line="240" w:lineRule="auto"/>
            </w:pPr>
            <w:r>
              <w:t>26</w:t>
            </w:r>
            <w:r w:rsidR="006A2E4B">
              <w:t>/1/202</w:t>
            </w:r>
            <w:r>
              <w:t>4</w:t>
            </w:r>
          </w:p>
        </w:tc>
      </w:tr>
      <w:tr w:rsidR="00FF17E1" w14:paraId="5B41BA0C" w14:textId="77777777">
        <w:tc>
          <w:tcPr>
            <w:tcW w:w="1995" w:type="dxa"/>
            <w:shd w:val="clear" w:color="auto" w:fill="auto"/>
            <w:tcMar>
              <w:top w:w="100" w:type="dxa"/>
              <w:left w:w="100" w:type="dxa"/>
              <w:bottom w:w="100" w:type="dxa"/>
              <w:right w:w="100" w:type="dxa"/>
            </w:tcMar>
          </w:tcPr>
          <w:p w14:paraId="4DB57843" w14:textId="77777777" w:rsidR="00FF17E1"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45D36E78" w14:textId="59E354CF" w:rsidR="00FF17E1" w:rsidRDefault="006A2E4B">
            <w:pPr>
              <w:spacing w:line="240" w:lineRule="auto"/>
            </w:pPr>
            <w:r>
              <w:t>1</w:t>
            </w:r>
          </w:p>
        </w:tc>
      </w:tr>
      <w:tr w:rsidR="00FF17E1" w14:paraId="68B93DB9" w14:textId="77777777">
        <w:tc>
          <w:tcPr>
            <w:tcW w:w="1995" w:type="dxa"/>
            <w:shd w:val="clear" w:color="auto" w:fill="auto"/>
            <w:tcMar>
              <w:top w:w="100" w:type="dxa"/>
              <w:left w:w="100" w:type="dxa"/>
              <w:bottom w:w="100" w:type="dxa"/>
              <w:right w:w="100" w:type="dxa"/>
            </w:tcMar>
          </w:tcPr>
          <w:p w14:paraId="038B5101" w14:textId="77777777" w:rsidR="00FF17E1"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12AF4365" w14:textId="62CD85E7" w:rsidR="00FF17E1" w:rsidRDefault="001E3CE8">
            <w:pPr>
              <w:spacing w:line="240" w:lineRule="auto"/>
            </w:pPr>
            <w:r w:rsidRPr="006A2E4B">
              <w:t>Design a Lexical analyzer for different programming languages and implement using lex tool</w:t>
            </w:r>
          </w:p>
        </w:tc>
      </w:tr>
      <w:tr w:rsidR="00FF17E1" w14:paraId="2466F241" w14:textId="77777777">
        <w:tc>
          <w:tcPr>
            <w:tcW w:w="1995" w:type="dxa"/>
            <w:shd w:val="clear" w:color="auto" w:fill="auto"/>
            <w:tcMar>
              <w:top w:w="100" w:type="dxa"/>
              <w:left w:w="100" w:type="dxa"/>
              <w:bottom w:w="100" w:type="dxa"/>
              <w:right w:w="100" w:type="dxa"/>
            </w:tcMar>
          </w:tcPr>
          <w:p w14:paraId="2581DFB7" w14:textId="77777777" w:rsidR="00FF17E1"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02702C7A" w14:textId="6534ED1C" w:rsidR="00FF17E1" w:rsidRDefault="00E168E9">
            <w:pPr>
              <w:spacing w:line="240" w:lineRule="auto"/>
            </w:pPr>
            <w:r>
              <w:rPr>
                <w:color w:val="000000"/>
              </w:rPr>
              <w:t xml:space="preserve">To design and implement a lexical </w:t>
            </w:r>
            <w:r>
              <w:rPr>
                <w:color w:val="000000"/>
              </w:rPr>
              <w:t>analyzer</w:t>
            </w:r>
            <w:r>
              <w:rPr>
                <w:color w:val="000000"/>
              </w:rPr>
              <w:t xml:space="preserve"> for different  </w:t>
            </w:r>
            <w:hyperlink r:id="rId6" w:history="1">
              <w:r>
                <w:rPr>
                  <w:rStyle w:val="Hyperlink"/>
                  <w:color w:val="000000"/>
                  <w:shd w:val="clear" w:color="auto" w:fill="FFFFFF"/>
                </w:rPr>
                <w:t xml:space="preserve">programming languages </w:t>
              </w:r>
            </w:hyperlink>
            <w:r>
              <w:rPr>
                <w:color w:val="000000"/>
              </w:rPr>
              <w:t>using lex tool</w:t>
            </w:r>
          </w:p>
        </w:tc>
      </w:tr>
      <w:tr w:rsidR="00FF17E1" w14:paraId="5A4EBBE0" w14:textId="77777777">
        <w:tc>
          <w:tcPr>
            <w:tcW w:w="1995" w:type="dxa"/>
            <w:shd w:val="clear" w:color="auto" w:fill="auto"/>
            <w:tcMar>
              <w:top w:w="100" w:type="dxa"/>
              <w:left w:w="100" w:type="dxa"/>
              <w:bottom w:w="100" w:type="dxa"/>
              <w:right w:w="100" w:type="dxa"/>
            </w:tcMar>
          </w:tcPr>
          <w:p w14:paraId="1C68685B" w14:textId="77777777" w:rsidR="00FF17E1"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48EFFC3E" w14:textId="1F10E721" w:rsidR="004449CF" w:rsidRPr="0006029E" w:rsidRDefault="004449CF" w:rsidP="004449CF">
            <w:pPr>
              <w:spacing w:line="240" w:lineRule="auto"/>
              <w:rPr>
                <w:b/>
                <w:bCs/>
              </w:rPr>
            </w:pPr>
            <w:r w:rsidRPr="0006029E">
              <w:rPr>
                <w:b/>
                <w:bCs/>
              </w:rPr>
              <w:t>Token in Different Contexts:</w:t>
            </w:r>
          </w:p>
          <w:p w14:paraId="39ACA3B3" w14:textId="7772C29E" w:rsidR="004449CF" w:rsidRDefault="004449CF" w:rsidP="004449CF">
            <w:pPr>
              <w:spacing w:line="240" w:lineRule="auto"/>
            </w:pPr>
            <w:r>
              <w:t>A token is essentially a unit of meaning in a specific context. It can be a physical object like a game piece, a voucher, or a symbol representing something larger, like a gift representing appreciation. In digital contexts, a token typically refers to a string of characters that represents a specific concept or unit of data.</w:t>
            </w:r>
          </w:p>
          <w:p w14:paraId="2F10E750" w14:textId="77777777" w:rsidR="004449CF" w:rsidRDefault="004449CF" w:rsidP="004449CF">
            <w:pPr>
              <w:spacing w:line="240" w:lineRule="auto"/>
            </w:pPr>
          </w:p>
          <w:p w14:paraId="6B9B6326" w14:textId="458EA756" w:rsidR="004449CF" w:rsidRDefault="004449CF" w:rsidP="004449CF">
            <w:pPr>
              <w:spacing w:line="240" w:lineRule="auto"/>
            </w:pPr>
            <w:r>
              <w:t>Examples:</w:t>
            </w:r>
          </w:p>
          <w:p w14:paraId="43378843" w14:textId="4ABE5694" w:rsidR="004449CF" w:rsidRDefault="004449CF" w:rsidP="004449CF">
            <w:pPr>
              <w:spacing w:line="240" w:lineRule="auto"/>
            </w:pPr>
            <w:r>
              <w:t>In programming languages, tokens can be keywords, identifiers, operators, punctuation marks, etc. Each token carries a specific meaning within the program's syntax.</w:t>
            </w:r>
          </w:p>
          <w:p w14:paraId="44735C10" w14:textId="0AB44784" w:rsidR="004449CF" w:rsidRDefault="004449CF" w:rsidP="004449CF">
            <w:pPr>
              <w:spacing w:line="240" w:lineRule="auto"/>
            </w:pPr>
            <w:r>
              <w:t>In natural language processing, tokens can be words, punctuation marks, or even sub-word units like morphemes.</w:t>
            </w:r>
          </w:p>
          <w:p w14:paraId="189FB6F8" w14:textId="77777777" w:rsidR="004449CF" w:rsidRDefault="004449CF" w:rsidP="004449CF">
            <w:pPr>
              <w:spacing w:line="240" w:lineRule="auto"/>
            </w:pPr>
          </w:p>
          <w:p w14:paraId="6D0E137C" w14:textId="0026B738" w:rsidR="004449CF" w:rsidRPr="0006029E" w:rsidRDefault="004449CF" w:rsidP="004449CF">
            <w:pPr>
              <w:spacing w:line="240" w:lineRule="auto"/>
              <w:rPr>
                <w:b/>
                <w:bCs/>
              </w:rPr>
            </w:pPr>
            <w:r w:rsidRPr="0006029E">
              <w:rPr>
                <w:b/>
                <w:bCs/>
              </w:rPr>
              <w:t>Tokens in C:</w:t>
            </w:r>
          </w:p>
          <w:p w14:paraId="500E5C7B" w14:textId="77777777" w:rsidR="004449CF" w:rsidRDefault="004449CF" w:rsidP="004449CF">
            <w:pPr>
              <w:spacing w:line="240" w:lineRule="auto"/>
            </w:pPr>
            <w:r>
              <w:t>C recognizes several types of tokens:</w:t>
            </w:r>
          </w:p>
          <w:p w14:paraId="51FEABD5" w14:textId="77777777" w:rsidR="004449CF" w:rsidRDefault="004449CF" w:rsidP="004449CF">
            <w:pPr>
              <w:spacing w:line="240" w:lineRule="auto"/>
            </w:pPr>
          </w:p>
          <w:p w14:paraId="3212D95B" w14:textId="15F90B96" w:rsidR="004449CF" w:rsidRDefault="004449CF" w:rsidP="004449CF">
            <w:pPr>
              <w:spacing w:line="240" w:lineRule="auto"/>
            </w:pPr>
            <w:r>
              <w:t>Keywords: Reserved words with specific meanings within the language, like `for`, `int`, or `while`.</w:t>
            </w:r>
          </w:p>
          <w:p w14:paraId="18293CC5" w14:textId="2B444F50" w:rsidR="004449CF" w:rsidRDefault="004449CF" w:rsidP="004449CF">
            <w:pPr>
              <w:spacing w:line="240" w:lineRule="auto"/>
            </w:pPr>
            <w:r>
              <w:t>Identifiers: User-defined names for variables, functions, and types.</w:t>
            </w:r>
          </w:p>
          <w:p w14:paraId="010D1AB3" w14:textId="2B80A810" w:rsidR="004449CF" w:rsidRDefault="004449CF" w:rsidP="004449CF">
            <w:pPr>
              <w:spacing w:line="240" w:lineRule="auto"/>
            </w:pPr>
            <w:r>
              <w:t>Literals: Constant values like integers, floating-point numbers, strings, and characters.</w:t>
            </w:r>
          </w:p>
          <w:p w14:paraId="6EC6034A" w14:textId="781FABEC" w:rsidR="004449CF" w:rsidRDefault="004449CF" w:rsidP="004449CF">
            <w:pPr>
              <w:spacing w:line="240" w:lineRule="auto"/>
            </w:pPr>
            <w:r>
              <w:t>Operators: Symbols used for mathematical, logical, and relational operations like `+`, `*`, or `==`.</w:t>
            </w:r>
          </w:p>
          <w:p w14:paraId="3D792BEA" w14:textId="5EA4CD92" w:rsidR="004449CF" w:rsidRDefault="004449CF" w:rsidP="004449CF">
            <w:pPr>
              <w:spacing w:line="240" w:lineRule="auto"/>
            </w:pPr>
            <w:r>
              <w:t>Punctuation: Delimiters that separate different syntactic elements, like brackets, commas, and semicolons.</w:t>
            </w:r>
          </w:p>
          <w:p w14:paraId="6C9682F3" w14:textId="0C962B5F" w:rsidR="004449CF" w:rsidRDefault="004449CF" w:rsidP="004449CF">
            <w:pPr>
              <w:spacing w:line="240" w:lineRule="auto"/>
            </w:pPr>
            <w:r>
              <w:t>Whitespace: Spaces, tabs, and newlines that are generally ignored by the compiler but can affect readability.</w:t>
            </w:r>
          </w:p>
          <w:p w14:paraId="652AA766" w14:textId="77777777" w:rsidR="004449CF" w:rsidRDefault="004449CF" w:rsidP="004449CF">
            <w:pPr>
              <w:spacing w:line="240" w:lineRule="auto"/>
            </w:pPr>
          </w:p>
          <w:p w14:paraId="3064EF76" w14:textId="77777777" w:rsidR="004449CF" w:rsidRDefault="004449CF" w:rsidP="004449CF">
            <w:pPr>
              <w:spacing w:line="240" w:lineRule="auto"/>
            </w:pPr>
            <w:r>
              <w:t>C tokenization is part of the lexical analysis phase of compilation, where the source code is broken down into these meaningful units.</w:t>
            </w:r>
          </w:p>
          <w:p w14:paraId="3E4B83EA" w14:textId="46F71EC6" w:rsidR="004449CF" w:rsidRPr="0006029E" w:rsidRDefault="004449CF" w:rsidP="004449CF">
            <w:pPr>
              <w:spacing w:line="240" w:lineRule="auto"/>
              <w:rPr>
                <w:b/>
                <w:bCs/>
              </w:rPr>
            </w:pPr>
            <w:r w:rsidRPr="0006029E">
              <w:rPr>
                <w:b/>
                <w:bCs/>
              </w:rPr>
              <w:lastRenderedPageBreak/>
              <w:t>Lexical Analysis:</w:t>
            </w:r>
          </w:p>
          <w:p w14:paraId="72106EF6" w14:textId="77777777" w:rsidR="004449CF" w:rsidRDefault="004449CF" w:rsidP="004449CF">
            <w:pPr>
              <w:spacing w:line="240" w:lineRule="auto"/>
            </w:pPr>
            <w:r>
              <w:t>Lexical analysis is the first stage of compiler processing that transforms the source code into a stream of tokens. It involves:</w:t>
            </w:r>
          </w:p>
          <w:p w14:paraId="7B7DD417" w14:textId="77777777" w:rsidR="004449CF" w:rsidRDefault="004449CF" w:rsidP="004449CF">
            <w:pPr>
              <w:spacing w:line="240" w:lineRule="auto"/>
            </w:pPr>
          </w:p>
          <w:p w14:paraId="253E78F5" w14:textId="102F1502" w:rsidR="004449CF" w:rsidRDefault="004449CF" w:rsidP="004449CF">
            <w:pPr>
              <w:spacing w:line="240" w:lineRule="auto"/>
            </w:pPr>
            <w:r>
              <w:t>Scanning: Identifying individual characters and grouping them into tokens.</w:t>
            </w:r>
          </w:p>
          <w:p w14:paraId="68B3198E" w14:textId="75709688" w:rsidR="004449CF" w:rsidRDefault="004449CF" w:rsidP="004449CF">
            <w:pPr>
              <w:spacing w:line="240" w:lineRule="auto"/>
            </w:pPr>
            <w:r>
              <w:t>Tokenization: Classifying each token based on its syntax and semantics.</w:t>
            </w:r>
          </w:p>
          <w:p w14:paraId="39E85286" w14:textId="249845D8" w:rsidR="004449CF" w:rsidRDefault="004449CF" w:rsidP="004449CF">
            <w:pPr>
              <w:spacing w:line="240" w:lineRule="auto"/>
            </w:pPr>
            <w:r>
              <w:t>Attribute attachment: Associating additional information with each token, like its line number or data type.</w:t>
            </w:r>
          </w:p>
          <w:p w14:paraId="20B2B4C6" w14:textId="77777777" w:rsidR="004449CF" w:rsidRDefault="004449CF" w:rsidP="004449CF">
            <w:pPr>
              <w:spacing w:line="240" w:lineRule="auto"/>
            </w:pPr>
          </w:p>
          <w:p w14:paraId="02CDDE75" w14:textId="77777777" w:rsidR="004449CF" w:rsidRDefault="004449CF" w:rsidP="004449CF">
            <w:pPr>
              <w:spacing w:line="240" w:lineRule="auto"/>
            </w:pPr>
            <w:r>
              <w:t>Lexical analysis ensures the compiler understands the basic building blocks of the program before moving on to subsequent stages.</w:t>
            </w:r>
          </w:p>
          <w:p w14:paraId="2EDBEFC5" w14:textId="77777777" w:rsidR="004449CF" w:rsidRDefault="004449CF" w:rsidP="004449CF">
            <w:pPr>
              <w:spacing w:line="240" w:lineRule="auto"/>
            </w:pPr>
          </w:p>
          <w:p w14:paraId="3A307CD5" w14:textId="4858E22E" w:rsidR="004449CF" w:rsidRPr="0006029E" w:rsidRDefault="004449CF" w:rsidP="004449CF">
            <w:pPr>
              <w:spacing w:line="240" w:lineRule="auto"/>
              <w:rPr>
                <w:b/>
                <w:bCs/>
              </w:rPr>
            </w:pPr>
            <w:r w:rsidRPr="0006029E">
              <w:rPr>
                <w:b/>
                <w:bCs/>
              </w:rPr>
              <w:t>Lexical Analyzer:</w:t>
            </w:r>
          </w:p>
          <w:p w14:paraId="7131DB1B" w14:textId="77777777" w:rsidR="004449CF" w:rsidRDefault="004449CF" w:rsidP="004449CF">
            <w:pPr>
              <w:spacing w:line="240" w:lineRule="auto"/>
            </w:pPr>
            <w:r>
              <w:t>A lexical analyzer, also known as a lexical scanner, is the software tool responsible for performing lexical analysis. It typically uses a set of rules to recognize tokens based on their patterns and context. Popular lexical analyzers include Lex and Flex.</w:t>
            </w:r>
          </w:p>
          <w:p w14:paraId="20AF91F2" w14:textId="77777777" w:rsidR="004449CF" w:rsidRDefault="004449CF" w:rsidP="004449CF">
            <w:pPr>
              <w:spacing w:line="240" w:lineRule="auto"/>
            </w:pPr>
          </w:p>
          <w:p w14:paraId="3C212C33" w14:textId="61E8386B" w:rsidR="004449CF" w:rsidRPr="0006029E" w:rsidRDefault="004449CF" w:rsidP="004449CF">
            <w:pPr>
              <w:spacing w:line="240" w:lineRule="auto"/>
              <w:rPr>
                <w:b/>
                <w:bCs/>
              </w:rPr>
            </w:pPr>
            <w:r w:rsidRPr="0006029E">
              <w:rPr>
                <w:b/>
                <w:bCs/>
              </w:rPr>
              <w:t>Lex Tools:</w:t>
            </w:r>
          </w:p>
          <w:p w14:paraId="5FA985E7" w14:textId="77777777" w:rsidR="004449CF" w:rsidRDefault="004449CF" w:rsidP="004449CF">
            <w:pPr>
              <w:spacing w:line="240" w:lineRule="auto"/>
            </w:pPr>
            <w:r>
              <w:t>Flex is a widely used tool for building lexical analyzers in C. It allows developers to define rules for tokenization using regular expressions and C code. Flex generates a scanner program that efficiently reads the source code and produces a stream of tokens for the compiler.</w:t>
            </w:r>
          </w:p>
          <w:p w14:paraId="0582E5E8" w14:textId="77777777" w:rsidR="004449CF" w:rsidRDefault="004449CF" w:rsidP="004449CF">
            <w:pPr>
              <w:spacing w:line="240" w:lineRule="auto"/>
            </w:pPr>
          </w:p>
          <w:p w14:paraId="5B784EA9" w14:textId="5B84343F" w:rsidR="004449CF" w:rsidRPr="0006029E" w:rsidRDefault="004449CF" w:rsidP="004449CF">
            <w:pPr>
              <w:spacing w:line="240" w:lineRule="auto"/>
              <w:rPr>
                <w:b/>
                <w:bCs/>
              </w:rPr>
            </w:pPr>
            <w:r w:rsidRPr="0006029E">
              <w:rPr>
                <w:b/>
                <w:bCs/>
              </w:rPr>
              <w:t>Running a Lex Program:</w:t>
            </w:r>
          </w:p>
          <w:p w14:paraId="316E9644" w14:textId="35DB01F3" w:rsidR="004449CF" w:rsidRDefault="004449CF" w:rsidP="004449CF">
            <w:pPr>
              <w:spacing w:line="240" w:lineRule="auto"/>
            </w:pPr>
            <w:r>
              <w:t>1. Write the Lex code: Define tokenization rules using regular expressions and actions in a `.l` file.</w:t>
            </w:r>
          </w:p>
          <w:p w14:paraId="7A87859E" w14:textId="023BBF09" w:rsidR="004449CF" w:rsidRDefault="004449CF" w:rsidP="004449CF">
            <w:pPr>
              <w:spacing w:line="240" w:lineRule="auto"/>
            </w:pPr>
            <w:r>
              <w:t>2. Generate the scanner: Run the `flex` command on the `.l` file to produce a C file containing the scanner code.</w:t>
            </w:r>
          </w:p>
          <w:p w14:paraId="3C1DF336" w14:textId="600985D0" w:rsidR="004449CF" w:rsidRDefault="004449CF" w:rsidP="004449CF">
            <w:pPr>
              <w:spacing w:line="240" w:lineRule="auto"/>
            </w:pPr>
            <w:r>
              <w:t>3. Link the scanner: Combine the scanner code with your main program code and compile them together.</w:t>
            </w:r>
          </w:p>
          <w:p w14:paraId="64083F59" w14:textId="301A55B5" w:rsidR="004449CF" w:rsidRDefault="004449CF" w:rsidP="004449CF">
            <w:pPr>
              <w:spacing w:line="240" w:lineRule="auto"/>
            </w:pPr>
            <w:r>
              <w:t>4. Run the program: Execute the compiled program, and the scanner will tokenize the input while processing it.</w:t>
            </w:r>
          </w:p>
          <w:p w14:paraId="0565451B" w14:textId="77777777" w:rsidR="0006029E" w:rsidRDefault="0006029E">
            <w:pPr>
              <w:spacing w:line="240" w:lineRule="auto"/>
            </w:pPr>
          </w:p>
          <w:p w14:paraId="6C783323" w14:textId="79D54281" w:rsidR="00FF17E1" w:rsidRDefault="004449CF">
            <w:pPr>
              <w:spacing w:line="240" w:lineRule="auto"/>
            </w:pPr>
            <w:r>
              <w:t>These are just introductory explanations. Each topic deserves further exploration depending on your specific interests and level of understanding. Feel free to ask if you have any further questions or want to delve deeper into any specific aspect.</w:t>
            </w:r>
          </w:p>
        </w:tc>
      </w:tr>
      <w:tr w:rsidR="00FF17E1" w14:paraId="7D5C1FE8" w14:textId="77777777">
        <w:tc>
          <w:tcPr>
            <w:tcW w:w="1995" w:type="dxa"/>
            <w:shd w:val="clear" w:color="auto" w:fill="auto"/>
            <w:tcMar>
              <w:top w:w="100" w:type="dxa"/>
              <w:left w:w="100" w:type="dxa"/>
              <w:bottom w:w="100" w:type="dxa"/>
              <w:right w:w="100" w:type="dxa"/>
            </w:tcMar>
          </w:tcPr>
          <w:p w14:paraId="198A6B73" w14:textId="77777777" w:rsidR="00FF17E1" w:rsidRDefault="00000000">
            <w:pPr>
              <w:widowControl w:val="0"/>
              <w:spacing w:line="240" w:lineRule="auto"/>
              <w:rPr>
                <w:b/>
              </w:rPr>
            </w:pPr>
            <w:r>
              <w:rPr>
                <w:b/>
              </w:rPr>
              <w:lastRenderedPageBreak/>
              <w:t>Implementation / Code</w:t>
            </w:r>
          </w:p>
        </w:tc>
        <w:tc>
          <w:tcPr>
            <w:tcW w:w="9090" w:type="dxa"/>
            <w:shd w:val="clear" w:color="auto" w:fill="auto"/>
            <w:tcMar>
              <w:top w:w="100" w:type="dxa"/>
              <w:left w:w="100" w:type="dxa"/>
              <w:bottom w:w="100" w:type="dxa"/>
              <w:right w:w="100" w:type="dxa"/>
            </w:tcMar>
          </w:tcPr>
          <w:p w14:paraId="5A1223AD" w14:textId="77777777" w:rsidR="00FF17E1" w:rsidRDefault="00C17B22">
            <w:pPr>
              <w:spacing w:line="240" w:lineRule="auto"/>
              <w:rPr>
                <w:b/>
                <w:bCs/>
              </w:rPr>
            </w:pPr>
            <w:r>
              <w:rPr>
                <w:b/>
                <w:bCs/>
              </w:rPr>
              <w:t>to</w:t>
            </w:r>
            <w:r w:rsidRPr="00C17B22">
              <w:rPr>
                <w:b/>
                <w:bCs/>
              </w:rPr>
              <w:t>kenise.lex</w:t>
            </w:r>
            <w:r>
              <w:rPr>
                <w:b/>
                <w:bCs/>
              </w:rPr>
              <w:t>:</w:t>
            </w:r>
          </w:p>
          <w:p w14:paraId="483B374D" w14:textId="77777777" w:rsidR="00C17B22" w:rsidRDefault="00C17B22" w:rsidP="00C17B22">
            <w:pPr>
              <w:spacing w:line="240" w:lineRule="auto"/>
            </w:pPr>
            <w:r>
              <w:t>%{</w:t>
            </w:r>
          </w:p>
          <w:p w14:paraId="22C571D8" w14:textId="77777777" w:rsidR="00C17B22" w:rsidRDefault="00C17B22" w:rsidP="00C17B22">
            <w:pPr>
              <w:spacing w:line="240" w:lineRule="auto"/>
            </w:pPr>
            <w:r>
              <w:t>#include &lt;</w:t>
            </w:r>
            <w:proofErr w:type="spellStart"/>
            <w:r>
              <w:t>stdio.h</w:t>
            </w:r>
            <w:proofErr w:type="spellEnd"/>
            <w:r>
              <w:t>&gt;</w:t>
            </w:r>
          </w:p>
          <w:p w14:paraId="0BAD4264" w14:textId="77777777" w:rsidR="00C17B22" w:rsidRDefault="00C17B22" w:rsidP="00C17B22">
            <w:pPr>
              <w:spacing w:line="240" w:lineRule="auto"/>
            </w:pPr>
            <w:r>
              <w:t>#include &lt;</w:t>
            </w:r>
            <w:proofErr w:type="spellStart"/>
            <w:r>
              <w:t>string.h</w:t>
            </w:r>
            <w:proofErr w:type="spellEnd"/>
            <w:r>
              <w:t>&gt;</w:t>
            </w:r>
          </w:p>
          <w:p w14:paraId="10D89E6B" w14:textId="77777777" w:rsidR="00C17B22" w:rsidRDefault="00C17B22" w:rsidP="00C17B22">
            <w:pPr>
              <w:spacing w:line="240" w:lineRule="auto"/>
            </w:pPr>
          </w:p>
          <w:p w14:paraId="6142292A" w14:textId="77777777" w:rsidR="00C17B22" w:rsidRDefault="00C17B22" w:rsidP="00C17B22">
            <w:pPr>
              <w:spacing w:line="240" w:lineRule="auto"/>
            </w:pPr>
            <w:r>
              <w:t xml:space="preserve">int </w:t>
            </w:r>
            <w:proofErr w:type="spellStart"/>
            <w:r>
              <w:t>keywordCount</w:t>
            </w:r>
            <w:proofErr w:type="spellEnd"/>
            <w:r>
              <w:t xml:space="preserve"> = 0;</w:t>
            </w:r>
          </w:p>
          <w:p w14:paraId="4232163C" w14:textId="77777777" w:rsidR="00C17B22" w:rsidRDefault="00C17B22" w:rsidP="00C17B22">
            <w:pPr>
              <w:spacing w:line="240" w:lineRule="auto"/>
            </w:pPr>
            <w:r>
              <w:t xml:space="preserve">int </w:t>
            </w:r>
            <w:proofErr w:type="spellStart"/>
            <w:r>
              <w:t>stringCount</w:t>
            </w:r>
            <w:proofErr w:type="spellEnd"/>
            <w:r>
              <w:t xml:space="preserve"> = 0;</w:t>
            </w:r>
          </w:p>
          <w:p w14:paraId="168BDDCE" w14:textId="77777777" w:rsidR="00C17B22" w:rsidRDefault="00C17B22" w:rsidP="00C17B22">
            <w:pPr>
              <w:spacing w:line="240" w:lineRule="auto"/>
            </w:pPr>
            <w:r>
              <w:t xml:space="preserve">int </w:t>
            </w:r>
            <w:proofErr w:type="spellStart"/>
            <w:r>
              <w:t>constantCount</w:t>
            </w:r>
            <w:proofErr w:type="spellEnd"/>
            <w:r>
              <w:t xml:space="preserve"> = 0;</w:t>
            </w:r>
          </w:p>
          <w:p w14:paraId="0EC8F1CB" w14:textId="77777777" w:rsidR="00C17B22" w:rsidRDefault="00C17B22" w:rsidP="00C17B22">
            <w:pPr>
              <w:spacing w:line="240" w:lineRule="auto"/>
            </w:pPr>
            <w:r>
              <w:t xml:space="preserve">int </w:t>
            </w:r>
            <w:proofErr w:type="spellStart"/>
            <w:r>
              <w:t>identifierCount</w:t>
            </w:r>
            <w:proofErr w:type="spellEnd"/>
            <w:r>
              <w:t xml:space="preserve"> = 0;</w:t>
            </w:r>
          </w:p>
          <w:p w14:paraId="4DF0B6F0" w14:textId="77777777" w:rsidR="00C17B22" w:rsidRDefault="00C17B22" w:rsidP="00C17B22">
            <w:pPr>
              <w:spacing w:line="240" w:lineRule="auto"/>
            </w:pPr>
            <w:r>
              <w:t xml:space="preserve">int </w:t>
            </w:r>
            <w:proofErr w:type="spellStart"/>
            <w:r>
              <w:t>specialSymbolCount</w:t>
            </w:r>
            <w:proofErr w:type="spellEnd"/>
            <w:r>
              <w:t xml:space="preserve"> = 0;</w:t>
            </w:r>
          </w:p>
          <w:p w14:paraId="26A6E5E3" w14:textId="77777777" w:rsidR="00C17B22" w:rsidRDefault="00C17B22" w:rsidP="00C17B22">
            <w:pPr>
              <w:spacing w:line="240" w:lineRule="auto"/>
            </w:pPr>
            <w:r>
              <w:lastRenderedPageBreak/>
              <w:t xml:space="preserve">int </w:t>
            </w:r>
            <w:proofErr w:type="spellStart"/>
            <w:r>
              <w:t>operatorCount</w:t>
            </w:r>
            <w:proofErr w:type="spellEnd"/>
            <w:r>
              <w:t xml:space="preserve"> = 0;</w:t>
            </w:r>
          </w:p>
          <w:p w14:paraId="6BCE00FD" w14:textId="77777777" w:rsidR="00C17B22" w:rsidRDefault="00C17B22" w:rsidP="00C17B22">
            <w:pPr>
              <w:spacing w:line="240" w:lineRule="auto"/>
            </w:pPr>
            <w:r>
              <w:t xml:space="preserve">int </w:t>
            </w:r>
            <w:proofErr w:type="spellStart"/>
            <w:r>
              <w:t>unrecognizedCount</w:t>
            </w:r>
            <w:proofErr w:type="spellEnd"/>
            <w:r>
              <w:t xml:space="preserve"> = 0;</w:t>
            </w:r>
          </w:p>
          <w:p w14:paraId="5908EDB5" w14:textId="77777777" w:rsidR="00C17B22" w:rsidRDefault="00C17B22" w:rsidP="00C17B22">
            <w:pPr>
              <w:spacing w:line="240" w:lineRule="auto"/>
            </w:pPr>
            <w:r>
              <w:t>%}</w:t>
            </w:r>
          </w:p>
          <w:p w14:paraId="46942613" w14:textId="77777777" w:rsidR="00C17B22" w:rsidRDefault="00C17B22" w:rsidP="00C17B22">
            <w:pPr>
              <w:spacing w:line="240" w:lineRule="auto"/>
            </w:pPr>
          </w:p>
          <w:p w14:paraId="3C858144" w14:textId="77777777" w:rsidR="00C17B22" w:rsidRDefault="00C17B22" w:rsidP="00C17B22">
            <w:pPr>
              <w:spacing w:line="240" w:lineRule="auto"/>
            </w:pPr>
            <w:r>
              <w:t>%%</w:t>
            </w:r>
          </w:p>
          <w:p w14:paraId="68BCE9CA" w14:textId="77777777" w:rsidR="00C17B22" w:rsidRDefault="00C17B22" w:rsidP="00C17B22">
            <w:pPr>
              <w:spacing w:line="240" w:lineRule="auto"/>
            </w:pPr>
            <w:r>
              <w:t xml:space="preserve">"auto"|"break"|"default"|"const"|"void"|"union"|"extern"|"if"|"else"|"while"|"do"|"break"|"continue"|"int"|"double"|"float"|"return"|"char"|"case"|"sizeof"|"long"|"short"|"typedef"|"switch"|"unsigned"|"void"|"static"|"struct"|"goto" { printf("KEYWORD: %s\n", </w:t>
            </w:r>
            <w:proofErr w:type="spellStart"/>
            <w:r>
              <w:t>yytext</w:t>
            </w:r>
            <w:proofErr w:type="spellEnd"/>
            <w:r>
              <w:t xml:space="preserve">); </w:t>
            </w:r>
            <w:proofErr w:type="spellStart"/>
            <w:r>
              <w:t>keywordCount</w:t>
            </w:r>
            <w:proofErr w:type="spellEnd"/>
            <w:r>
              <w:t>++; }</w:t>
            </w:r>
          </w:p>
          <w:p w14:paraId="3261CD4A" w14:textId="77777777" w:rsidR="00C17B22" w:rsidRDefault="00C17B22" w:rsidP="00C17B22">
            <w:pPr>
              <w:spacing w:line="240" w:lineRule="auto"/>
            </w:pPr>
            <w:r>
              <w:t xml:space="preserve">\"[^\n\"]*\"    { printf("STRING: %s\n", </w:t>
            </w:r>
            <w:proofErr w:type="spellStart"/>
            <w:r>
              <w:t>yytext</w:t>
            </w:r>
            <w:proofErr w:type="spellEnd"/>
            <w:r>
              <w:t xml:space="preserve">); </w:t>
            </w:r>
            <w:proofErr w:type="spellStart"/>
            <w:r>
              <w:t>stringCount</w:t>
            </w:r>
            <w:proofErr w:type="spellEnd"/>
            <w:r>
              <w:t>++; }</w:t>
            </w:r>
          </w:p>
          <w:p w14:paraId="6D0D60BA" w14:textId="77777777" w:rsidR="00C17B22" w:rsidRDefault="00C17B22" w:rsidP="00C17B22">
            <w:pPr>
              <w:spacing w:line="240" w:lineRule="auto"/>
            </w:pPr>
            <w:r>
              <w:t xml:space="preserve">[0-9]+          { printf("CONSTANT: %s\n", </w:t>
            </w:r>
            <w:proofErr w:type="spellStart"/>
            <w:r>
              <w:t>yytext</w:t>
            </w:r>
            <w:proofErr w:type="spellEnd"/>
            <w:r>
              <w:t xml:space="preserve">); </w:t>
            </w:r>
            <w:proofErr w:type="spellStart"/>
            <w:r>
              <w:t>constantCount</w:t>
            </w:r>
            <w:proofErr w:type="spellEnd"/>
            <w:r>
              <w:t>++; }</w:t>
            </w:r>
          </w:p>
          <w:p w14:paraId="3544BF66" w14:textId="77777777" w:rsidR="00C17B22" w:rsidRDefault="00C17B22" w:rsidP="00C17B22">
            <w:pPr>
              <w:spacing w:line="240" w:lineRule="auto"/>
            </w:pPr>
            <w:r>
              <w:t>[a-</w:t>
            </w:r>
            <w:proofErr w:type="spellStart"/>
            <w:r>
              <w:t>zA</w:t>
            </w:r>
            <w:proofErr w:type="spellEnd"/>
            <w:r>
              <w:t xml:space="preserve">-Z_][a-zA-Z0-9_]* { printf("IDENTIFIER: %s\n", </w:t>
            </w:r>
            <w:proofErr w:type="spellStart"/>
            <w:r>
              <w:t>yytext</w:t>
            </w:r>
            <w:proofErr w:type="spellEnd"/>
            <w:r>
              <w:t xml:space="preserve">); </w:t>
            </w:r>
            <w:proofErr w:type="spellStart"/>
            <w:r>
              <w:t>identifierCount</w:t>
            </w:r>
            <w:proofErr w:type="spellEnd"/>
            <w:r>
              <w:t>++; }</w:t>
            </w:r>
          </w:p>
          <w:p w14:paraId="296F8166" w14:textId="77777777" w:rsidR="00C17B22" w:rsidRDefault="00C17B22" w:rsidP="00C17B22">
            <w:pPr>
              <w:spacing w:line="240" w:lineRule="auto"/>
            </w:pPr>
            <w:r>
              <w:t>[ \t\n]         /* Ignore whitespace */</w:t>
            </w:r>
          </w:p>
          <w:p w14:paraId="35C3FBA0" w14:textId="77777777" w:rsidR="00C17B22" w:rsidRDefault="00C17B22" w:rsidP="00C17B22">
            <w:pPr>
              <w:spacing w:line="240" w:lineRule="auto"/>
            </w:pPr>
            <w:r>
              <w:t xml:space="preserve">[{}()[\],;.]    { printf("SPECIAL SYMBOL: %s\n", </w:t>
            </w:r>
            <w:proofErr w:type="spellStart"/>
            <w:r>
              <w:t>yytext</w:t>
            </w:r>
            <w:proofErr w:type="spellEnd"/>
            <w:r>
              <w:t xml:space="preserve">); </w:t>
            </w:r>
            <w:proofErr w:type="spellStart"/>
            <w:r>
              <w:t>specialSymbolCount</w:t>
            </w:r>
            <w:proofErr w:type="spellEnd"/>
            <w:r>
              <w:t>++; }</w:t>
            </w:r>
          </w:p>
          <w:p w14:paraId="3A98ED3C" w14:textId="2C014BAF" w:rsidR="00C17B22" w:rsidRDefault="00E168E9" w:rsidP="00C17B22">
            <w:pPr>
              <w:spacing w:line="240" w:lineRule="auto"/>
            </w:pPr>
            <w:r w:rsidRPr="00E168E9">
              <w:t>[+\-*/%&amp;|!&lt;&gt;^=]=?</w:t>
            </w:r>
            <w:r w:rsidR="00C17B22">
              <w:t xml:space="preserve">  { printf("OPERATOR: %s\n", </w:t>
            </w:r>
            <w:proofErr w:type="spellStart"/>
            <w:r w:rsidR="00C17B22">
              <w:t>yytext</w:t>
            </w:r>
            <w:proofErr w:type="spellEnd"/>
            <w:r w:rsidR="00C17B22">
              <w:t xml:space="preserve">); </w:t>
            </w:r>
            <w:proofErr w:type="spellStart"/>
            <w:r w:rsidR="00C17B22">
              <w:t>operatorCount</w:t>
            </w:r>
            <w:proofErr w:type="spellEnd"/>
            <w:r w:rsidR="00C17B22">
              <w:t>++; }</w:t>
            </w:r>
          </w:p>
          <w:p w14:paraId="17D1F4E9" w14:textId="77777777" w:rsidR="00C17B22" w:rsidRDefault="00C17B22" w:rsidP="00C17B22">
            <w:pPr>
              <w:spacing w:line="240" w:lineRule="auto"/>
            </w:pPr>
            <w:r>
              <w:t xml:space="preserve">[@.]               { printf("UNRECOGNIZED: %s\n", </w:t>
            </w:r>
            <w:proofErr w:type="spellStart"/>
            <w:r>
              <w:t>yytext</w:t>
            </w:r>
            <w:proofErr w:type="spellEnd"/>
            <w:r>
              <w:t xml:space="preserve">); </w:t>
            </w:r>
            <w:proofErr w:type="spellStart"/>
            <w:r>
              <w:t>unrecognizedCount</w:t>
            </w:r>
            <w:proofErr w:type="spellEnd"/>
            <w:r>
              <w:t>++; }</w:t>
            </w:r>
          </w:p>
          <w:p w14:paraId="6CAD4783" w14:textId="77777777" w:rsidR="00C17B22" w:rsidRDefault="00C17B22" w:rsidP="00C17B22">
            <w:pPr>
              <w:spacing w:line="240" w:lineRule="auto"/>
            </w:pPr>
            <w:r>
              <w:t>%%</w:t>
            </w:r>
          </w:p>
          <w:p w14:paraId="4E9D679F" w14:textId="77777777" w:rsidR="00C17B22" w:rsidRDefault="00C17B22" w:rsidP="00C17B22">
            <w:pPr>
              <w:spacing w:line="240" w:lineRule="auto"/>
            </w:pPr>
          </w:p>
          <w:p w14:paraId="079D227F" w14:textId="77777777" w:rsidR="00C17B22" w:rsidRDefault="00C17B22" w:rsidP="00C17B22">
            <w:pPr>
              <w:spacing w:line="240" w:lineRule="auto"/>
            </w:pPr>
            <w:r>
              <w:t xml:space="preserve">int </w:t>
            </w:r>
            <w:proofErr w:type="spellStart"/>
            <w:r>
              <w:t>yywrap</w:t>
            </w:r>
            <w:proofErr w:type="spellEnd"/>
            <w:r>
              <w:t>(void) {}</w:t>
            </w:r>
          </w:p>
          <w:p w14:paraId="32410C8C" w14:textId="77777777" w:rsidR="00C17B22" w:rsidRDefault="00C17B22" w:rsidP="00C17B22">
            <w:pPr>
              <w:spacing w:line="240" w:lineRule="auto"/>
            </w:pPr>
          </w:p>
          <w:p w14:paraId="048B295C" w14:textId="77777777" w:rsidR="00C17B22" w:rsidRDefault="00C17B22" w:rsidP="00C17B22">
            <w:pPr>
              <w:spacing w:line="240" w:lineRule="auto"/>
            </w:pPr>
            <w:r>
              <w:t>int main() {</w:t>
            </w:r>
          </w:p>
          <w:p w14:paraId="69BE615F" w14:textId="77777777" w:rsidR="00C17B22" w:rsidRDefault="00C17B22" w:rsidP="00C17B22">
            <w:pPr>
              <w:spacing w:line="240" w:lineRule="auto"/>
            </w:pPr>
            <w:r>
              <w:t xml:space="preserve">    </w:t>
            </w:r>
            <w:proofErr w:type="spellStart"/>
            <w:r>
              <w:t>yylex</w:t>
            </w:r>
            <w:proofErr w:type="spellEnd"/>
            <w:r>
              <w:t>();</w:t>
            </w:r>
          </w:p>
          <w:p w14:paraId="47AA6722" w14:textId="77777777" w:rsidR="00C17B22" w:rsidRDefault="00C17B22" w:rsidP="00C17B22">
            <w:pPr>
              <w:spacing w:line="240" w:lineRule="auto"/>
            </w:pPr>
            <w:r>
              <w:t xml:space="preserve">    printf("Keyword count: %d\n", </w:t>
            </w:r>
            <w:proofErr w:type="spellStart"/>
            <w:r>
              <w:t>keywordCount</w:t>
            </w:r>
            <w:proofErr w:type="spellEnd"/>
            <w:r>
              <w:t>);</w:t>
            </w:r>
          </w:p>
          <w:p w14:paraId="6F435339" w14:textId="77777777" w:rsidR="00C17B22" w:rsidRDefault="00C17B22" w:rsidP="00C17B22">
            <w:pPr>
              <w:spacing w:line="240" w:lineRule="auto"/>
            </w:pPr>
            <w:r>
              <w:t xml:space="preserve">    printf("String constant count: %d\n", </w:t>
            </w:r>
            <w:proofErr w:type="spellStart"/>
            <w:r>
              <w:t>stringCount</w:t>
            </w:r>
            <w:proofErr w:type="spellEnd"/>
            <w:r>
              <w:t>);</w:t>
            </w:r>
          </w:p>
          <w:p w14:paraId="04DCA3AD" w14:textId="77777777" w:rsidR="00C17B22" w:rsidRDefault="00C17B22" w:rsidP="00C17B22">
            <w:pPr>
              <w:spacing w:line="240" w:lineRule="auto"/>
            </w:pPr>
            <w:r>
              <w:t xml:space="preserve">    printf("Constant count: %d\n", </w:t>
            </w:r>
            <w:proofErr w:type="spellStart"/>
            <w:r>
              <w:t>constantCount</w:t>
            </w:r>
            <w:proofErr w:type="spellEnd"/>
            <w:r>
              <w:t>);</w:t>
            </w:r>
          </w:p>
          <w:p w14:paraId="1F7FE1F7" w14:textId="77777777" w:rsidR="00C17B22" w:rsidRDefault="00C17B22" w:rsidP="00C17B22">
            <w:pPr>
              <w:spacing w:line="240" w:lineRule="auto"/>
            </w:pPr>
            <w:r>
              <w:t xml:space="preserve">    printf("Identifier count: %d\n", </w:t>
            </w:r>
            <w:proofErr w:type="spellStart"/>
            <w:r>
              <w:t>identifierCount</w:t>
            </w:r>
            <w:proofErr w:type="spellEnd"/>
            <w:r>
              <w:t>);</w:t>
            </w:r>
          </w:p>
          <w:p w14:paraId="080C8A77" w14:textId="77777777" w:rsidR="00C17B22" w:rsidRDefault="00C17B22" w:rsidP="00C17B22">
            <w:pPr>
              <w:spacing w:line="240" w:lineRule="auto"/>
            </w:pPr>
            <w:r>
              <w:t xml:space="preserve">    printf("Special symbol count: %d\n", </w:t>
            </w:r>
            <w:proofErr w:type="spellStart"/>
            <w:r>
              <w:t>specialSymbolCount</w:t>
            </w:r>
            <w:proofErr w:type="spellEnd"/>
            <w:r>
              <w:t>);</w:t>
            </w:r>
          </w:p>
          <w:p w14:paraId="6428A084" w14:textId="77777777" w:rsidR="00C17B22" w:rsidRDefault="00C17B22" w:rsidP="00C17B22">
            <w:pPr>
              <w:spacing w:line="240" w:lineRule="auto"/>
            </w:pPr>
            <w:r>
              <w:t xml:space="preserve">    printf("Operator count: %d\n", </w:t>
            </w:r>
            <w:proofErr w:type="spellStart"/>
            <w:r>
              <w:t>operatorCount</w:t>
            </w:r>
            <w:proofErr w:type="spellEnd"/>
            <w:r>
              <w:t>);</w:t>
            </w:r>
          </w:p>
          <w:p w14:paraId="05A2C505" w14:textId="77777777" w:rsidR="00C17B22" w:rsidRDefault="00C17B22" w:rsidP="00C17B22">
            <w:pPr>
              <w:spacing w:line="240" w:lineRule="auto"/>
            </w:pPr>
            <w:r>
              <w:t xml:space="preserve">    printf("Unrecognized count: %d\n", </w:t>
            </w:r>
            <w:proofErr w:type="spellStart"/>
            <w:r>
              <w:t>unrecognizedCount</w:t>
            </w:r>
            <w:proofErr w:type="spellEnd"/>
            <w:r>
              <w:t>);</w:t>
            </w:r>
          </w:p>
          <w:p w14:paraId="506CF4DB" w14:textId="77777777" w:rsidR="00C17B22" w:rsidRDefault="00C17B22" w:rsidP="00C17B22">
            <w:pPr>
              <w:spacing w:line="240" w:lineRule="auto"/>
            </w:pPr>
            <w:r>
              <w:t xml:space="preserve">    return 0;</w:t>
            </w:r>
          </w:p>
          <w:p w14:paraId="6E48E3E8" w14:textId="7EFA5D8E" w:rsidR="00C17B22" w:rsidRPr="00C17B22" w:rsidRDefault="00C17B22" w:rsidP="00C17B22">
            <w:pPr>
              <w:spacing w:line="240" w:lineRule="auto"/>
            </w:pPr>
            <w:r>
              <w:t>}</w:t>
            </w:r>
          </w:p>
        </w:tc>
      </w:tr>
      <w:tr w:rsidR="00FF17E1" w14:paraId="5F3D442A" w14:textId="77777777">
        <w:tc>
          <w:tcPr>
            <w:tcW w:w="1995" w:type="dxa"/>
            <w:shd w:val="clear" w:color="auto" w:fill="auto"/>
            <w:tcMar>
              <w:top w:w="100" w:type="dxa"/>
              <w:left w:w="100" w:type="dxa"/>
              <w:bottom w:w="100" w:type="dxa"/>
              <w:right w:w="100" w:type="dxa"/>
            </w:tcMar>
          </w:tcPr>
          <w:p w14:paraId="52410563" w14:textId="77777777" w:rsidR="00FF17E1"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2378756B" w14:textId="41A42B7C" w:rsidR="00FF17E1" w:rsidRDefault="00830C78">
            <w:pPr>
              <w:spacing w:line="240" w:lineRule="auto"/>
            </w:pPr>
            <w:r w:rsidRPr="00830C78">
              <w:drawing>
                <wp:inline distT="0" distB="0" distL="0" distR="0" wp14:anchorId="5224FE86" wp14:editId="30079C37">
                  <wp:extent cx="4279426" cy="4077730"/>
                  <wp:effectExtent l="0" t="0" r="6985" b="0"/>
                  <wp:docPr id="102136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66640" name=""/>
                          <pic:cNvPicPr/>
                        </pic:nvPicPr>
                        <pic:blipFill>
                          <a:blip r:embed="rId7"/>
                          <a:stretch>
                            <a:fillRect/>
                          </a:stretch>
                        </pic:blipFill>
                        <pic:spPr>
                          <a:xfrm>
                            <a:off x="0" y="0"/>
                            <a:ext cx="4294109" cy="4091721"/>
                          </a:xfrm>
                          <a:prstGeom prst="rect">
                            <a:avLst/>
                          </a:prstGeom>
                        </pic:spPr>
                      </pic:pic>
                    </a:graphicData>
                  </a:graphic>
                </wp:inline>
              </w:drawing>
            </w:r>
          </w:p>
        </w:tc>
      </w:tr>
      <w:tr w:rsidR="00FF17E1" w14:paraId="72C878CA" w14:textId="77777777">
        <w:tc>
          <w:tcPr>
            <w:tcW w:w="1995" w:type="dxa"/>
            <w:shd w:val="clear" w:color="auto" w:fill="auto"/>
            <w:tcMar>
              <w:top w:w="100" w:type="dxa"/>
              <w:left w:w="100" w:type="dxa"/>
              <w:bottom w:w="100" w:type="dxa"/>
              <w:right w:w="100" w:type="dxa"/>
            </w:tcMar>
          </w:tcPr>
          <w:p w14:paraId="4C6CE53C" w14:textId="77777777" w:rsidR="00FF17E1" w:rsidRDefault="00000000">
            <w:pPr>
              <w:widowControl w:val="0"/>
              <w:spacing w:line="240" w:lineRule="auto"/>
              <w:rPr>
                <w:b/>
              </w:rPr>
            </w:pPr>
            <w:r>
              <w:rPr>
                <w:b/>
              </w:rPr>
              <w:t>Conclusion</w:t>
            </w:r>
          </w:p>
        </w:tc>
        <w:tc>
          <w:tcPr>
            <w:tcW w:w="9090" w:type="dxa"/>
            <w:shd w:val="clear" w:color="auto" w:fill="auto"/>
            <w:tcMar>
              <w:top w:w="100" w:type="dxa"/>
              <w:left w:w="100" w:type="dxa"/>
              <w:bottom w:w="100" w:type="dxa"/>
              <w:right w:w="100" w:type="dxa"/>
            </w:tcMar>
          </w:tcPr>
          <w:p w14:paraId="08A310CF" w14:textId="64A3F78C" w:rsidR="00FF17E1" w:rsidRDefault="00C17B22">
            <w:pPr>
              <w:spacing w:line="240" w:lineRule="auto"/>
            </w:pPr>
            <w:r>
              <w:t>In this experiment, we learned what is a Lexical Analyzer and what is Lex, how to install it and write a program in Lex to make a lexical analyzer for C programming language, and how to run the lex code on Ubuntu.</w:t>
            </w:r>
          </w:p>
        </w:tc>
      </w:tr>
      <w:tr w:rsidR="00FF17E1" w14:paraId="464963BC" w14:textId="77777777">
        <w:tc>
          <w:tcPr>
            <w:tcW w:w="1995" w:type="dxa"/>
            <w:shd w:val="clear" w:color="auto" w:fill="auto"/>
            <w:tcMar>
              <w:top w:w="100" w:type="dxa"/>
              <w:left w:w="100" w:type="dxa"/>
              <w:bottom w:w="100" w:type="dxa"/>
              <w:right w:w="100" w:type="dxa"/>
            </w:tcMar>
          </w:tcPr>
          <w:p w14:paraId="0FCEC1F1" w14:textId="77777777" w:rsidR="00FF17E1"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3CDF03F4" w14:textId="42AFD589" w:rsidR="00CF112E" w:rsidRDefault="00CF112E">
            <w:pPr>
              <w:spacing w:line="240" w:lineRule="auto"/>
            </w:pPr>
            <w:r>
              <w:t xml:space="preserve">[1]Google Bard - </w:t>
            </w:r>
            <w:r w:rsidRPr="00CF112E">
              <w:t>Understanding Tokens, Lexical Analysis, and Lex</w:t>
            </w:r>
            <w:r>
              <w:t>:</w:t>
            </w:r>
            <w:r>
              <w:br/>
            </w:r>
            <w:r w:rsidRPr="00CF112E">
              <w:t>Google. (</w:t>
            </w:r>
            <w:r>
              <w:t>26/1/2024</w:t>
            </w:r>
            <w:r w:rsidRPr="00CF112E">
              <w:t xml:space="preserve">). Google Bard </w:t>
            </w:r>
            <w:hyperlink r:id="rId8" w:history="1">
              <w:r w:rsidRPr="00615055">
                <w:rPr>
                  <w:rStyle w:val="Hyperlink"/>
                </w:rPr>
                <w:t>https://g.co/bard/</w:t>
              </w:r>
              <w:r w:rsidRPr="00615055">
                <w:rPr>
                  <w:rStyle w:val="Hyperlink"/>
                </w:rPr>
                <w:t>s</w:t>
              </w:r>
              <w:r w:rsidRPr="00615055">
                <w:rPr>
                  <w:rStyle w:val="Hyperlink"/>
                </w:rPr>
                <w:t>hare/221fcc81077e</w:t>
              </w:r>
            </w:hyperlink>
          </w:p>
          <w:p w14:paraId="09F2E50A" w14:textId="29F906FB" w:rsidR="00CF112E" w:rsidRDefault="00CF112E">
            <w:pPr>
              <w:spacing w:line="240" w:lineRule="auto"/>
            </w:pPr>
          </w:p>
        </w:tc>
      </w:tr>
    </w:tbl>
    <w:p w14:paraId="0883F87E" w14:textId="77777777" w:rsidR="00FF17E1" w:rsidRDefault="00FF17E1">
      <w:pPr>
        <w:rPr>
          <w:b/>
        </w:rPr>
      </w:pPr>
    </w:p>
    <w:p w14:paraId="49E0C168" w14:textId="77777777" w:rsidR="00FF17E1" w:rsidRDefault="00FF17E1">
      <w:pPr>
        <w:rPr>
          <w:b/>
        </w:rPr>
      </w:pPr>
    </w:p>
    <w:sectPr w:rsidR="00FF17E1">
      <w:headerReference w:type="default" r:id="rId9"/>
      <w:footerReference w:type="default" r:id="rId10"/>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354B" w14:textId="77777777" w:rsidR="007E2F29" w:rsidRDefault="007E2F29">
      <w:pPr>
        <w:spacing w:line="240" w:lineRule="auto"/>
      </w:pPr>
      <w:r>
        <w:separator/>
      </w:r>
    </w:p>
  </w:endnote>
  <w:endnote w:type="continuationSeparator" w:id="0">
    <w:p w14:paraId="3A692564" w14:textId="77777777" w:rsidR="007E2F29" w:rsidRDefault="007E2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6BAD" w14:textId="77777777" w:rsidR="00FF17E1" w:rsidRDefault="00FF17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1FAF" w14:textId="77777777" w:rsidR="007E2F29" w:rsidRDefault="007E2F29">
      <w:pPr>
        <w:spacing w:line="240" w:lineRule="auto"/>
      </w:pPr>
      <w:r>
        <w:separator/>
      </w:r>
    </w:p>
  </w:footnote>
  <w:footnote w:type="continuationSeparator" w:id="0">
    <w:p w14:paraId="6E0A21E2" w14:textId="77777777" w:rsidR="007E2F29" w:rsidRDefault="007E2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A0BD" w14:textId="77777777" w:rsidR="00FF17E1"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0431CAA9" wp14:editId="053858B1">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5A4D5018" w14:textId="77777777" w:rsidR="00FF17E1"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630695F6" w14:textId="77777777" w:rsidR="00FF17E1"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EB3F821" w14:textId="77777777" w:rsidR="00FF17E1"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2942C3D6" w14:textId="77777777" w:rsidR="00FF17E1"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15FA4EA" w14:textId="77777777" w:rsidR="00FF17E1" w:rsidRDefault="00FF17E1">
    <w:pPr>
      <w:ind w:left="720"/>
      <w:jc w:val="center"/>
      <w:rPr>
        <w:rFonts w:ascii="Calibri" w:eastAsia="Calibri" w:hAnsi="Calibri" w:cs="Calibri"/>
        <w:color w:val="C00000"/>
        <w:sz w:val="4"/>
        <w:szCs w:val="4"/>
      </w:rPr>
    </w:pPr>
  </w:p>
  <w:p w14:paraId="4D465303" w14:textId="77777777" w:rsidR="00FF17E1"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4B"/>
    <w:rsid w:val="0006029E"/>
    <w:rsid w:val="001E3CE8"/>
    <w:rsid w:val="00342E40"/>
    <w:rsid w:val="004449CF"/>
    <w:rsid w:val="006A2E4B"/>
    <w:rsid w:val="007E2F29"/>
    <w:rsid w:val="00830C78"/>
    <w:rsid w:val="009F187D"/>
    <w:rsid w:val="00C17B22"/>
    <w:rsid w:val="00C6534B"/>
    <w:rsid w:val="00CF112E"/>
    <w:rsid w:val="00E168E9"/>
    <w:rsid w:val="00FF1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2E95"/>
  <w15:docId w15:val="{4A6AAD9A-87FA-4E4E-8718-8AE525EF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168E9"/>
    <w:rPr>
      <w:color w:val="0000FF"/>
      <w:u w:val="single"/>
    </w:rPr>
  </w:style>
  <w:style w:type="character" w:styleId="UnresolvedMention">
    <w:name w:val="Unresolved Mention"/>
    <w:basedOn w:val="DefaultParagraphFont"/>
    <w:uiPriority w:val="99"/>
    <w:semiHidden/>
    <w:unhideWhenUsed/>
    <w:rsid w:val="00CF112E"/>
    <w:rPr>
      <w:color w:val="605E5C"/>
      <w:shd w:val="clear" w:color="auto" w:fill="E1DFDD"/>
    </w:rPr>
  </w:style>
  <w:style w:type="character" w:styleId="FollowedHyperlink">
    <w:name w:val="FollowedHyperlink"/>
    <w:basedOn w:val="DefaultParagraphFont"/>
    <w:uiPriority w:val="99"/>
    <w:semiHidden/>
    <w:unhideWhenUsed/>
    <w:rsid w:val="00CF11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4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bard/share/221fcc81077e"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odle.spit.ac.in/mod/assign/view.php?id=4312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SPC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SPCC_template.dotx</Template>
  <TotalTime>74</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Hatim Sawai</dc:creator>
  <cp:lastModifiedBy>Hatim Sawai</cp:lastModifiedBy>
  <cp:revision>4</cp:revision>
  <dcterms:created xsi:type="dcterms:W3CDTF">2024-01-17T17:13:00Z</dcterms:created>
  <dcterms:modified xsi:type="dcterms:W3CDTF">2024-01-26T14:55:00Z</dcterms:modified>
</cp:coreProperties>
</file>